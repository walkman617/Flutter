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要部分"/>
      </w:tblPr>
      <w:tblGrid>
        <w:gridCol w:w="3678"/>
        <w:gridCol w:w="6500"/>
      </w:tblGrid>
      <w:tr w:rsidR="00125AB1" w:rsidRPr="006658C4" w:rsidTr="001742CE">
        <w:tc>
          <w:tcPr>
            <w:tcW w:w="3678" w:type="dxa"/>
            <w:tcMar>
              <w:top w:w="504" w:type="dxa"/>
              <w:right w:w="720" w:type="dxa"/>
            </w:tcMar>
          </w:tcPr>
          <w:p w:rsidR="00125AB1" w:rsidRPr="004B63F0" w:rsidRDefault="00AA7185" w:rsidP="00E96C92">
            <w:pPr>
              <w:pStyle w:val="a8"/>
              <w:rPr>
                <w:color w:val="auto"/>
                <w:sz w:val="52"/>
              </w:rPr>
            </w:pPr>
            <w:r w:rsidRPr="0061325E">
              <w:rPr>
                <w:noProof/>
                <w:color w:val="auto"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802E21" wp14:editId="177692F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-49530</wp:posOffset>
                      </wp:positionV>
                      <wp:extent cx="6456045" cy="979733"/>
                      <wp:effectExtent l="0" t="0" r="1905" b="0"/>
                      <wp:wrapNone/>
                      <wp:docPr id="43" name="红色矩形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6045" cy="979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BC4366" id="红色矩形​" o:spid="_x0000_s1026" style="position:absolute;left:0;text-align:left;margin-left:.3pt;margin-top:-3.9pt;width:508.35pt;height:77.1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" fillcolor="#d8d8d8 [2732]" stroked="f" strokeweight="1pt"/>
                  </w:pict>
                </mc:Fallback>
              </mc:AlternateContent>
            </w:r>
            <w:r w:rsidR="0061325E" w:rsidRPr="0061325E">
              <w:rPr>
                <w:color w:val="auto"/>
                <w:sz w:val="44"/>
              </w:rPr>
              <w:t>Individual</w:t>
            </w:r>
            <w:r w:rsidR="004B63F0" w:rsidRPr="0061325E">
              <w:rPr>
                <w:color w:val="auto"/>
                <w:sz w:val="44"/>
              </w:rPr>
              <w:t xml:space="preserve"> report</w:t>
            </w:r>
          </w:p>
          <w:p w:rsidR="00125AB1" w:rsidRPr="001E5D02" w:rsidRDefault="004B63F0" w:rsidP="00125AB1">
            <w:pPr>
              <w:pStyle w:val="3"/>
              <w:rPr>
                <w:rFonts w:ascii="Microsoft YaHei UI" w:eastAsia="Microsoft YaHei UI" w:hAnsi="Microsoft YaHei UI"/>
              </w:rPr>
            </w:pPr>
            <w:r>
              <w:rPr>
                <w:b/>
              </w:rPr>
              <w:t>Directions</w:t>
            </w:r>
          </w:p>
          <w:p w:rsidR="00AB775B" w:rsidRPr="008B48A6" w:rsidRDefault="0006772E" w:rsidP="00125AB1">
            <w:r>
              <w:rPr>
                <w:rFonts w:asciiTheme="minorEastAsia" w:hAnsiTheme="minorEastAsia"/>
                <w:b/>
                <w:sz w:val="24"/>
                <w:szCs w:val="24"/>
              </w:rPr>
              <w:t xml:space="preserve">To design and develop a </w:t>
            </w:r>
            <w:r w:rsidR="008B48A6" w:rsidRPr="008B48A6">
              <w:rPr>
                <w:rFonts w:asciiTheme="minorEastAsia" w:hAnsiTheme="minorEastAsia"/>
                <w:b/>
                <w:sz w:val="24"/>
                <w:szCs w:val="24"/>
              </w:rPr>
              <w:t>puzzle</w:t>
            </w:r>
            <w:r w:rsidR="008B48A6" w:rsidRPr="008B48A6">
              <w:rPr>
                <w:rFonts w:asciiTheme="minorEastAsia" w:hAnsiTheme="minorEastAsia"/>
                <w:b/>
                <w:sz w:val="24"/>
                <w:szCs w:val="24"/>
              </w:rPr>
              <w:t xml:space="preserve"> </w:t>
            </w:r>
            <w:r w:rsidR="003E6E71">
              <w:rPr>
                <w:rFonts w:asciiTheme="minorEastAsia" w:hAnsiTheme="minorEastAsia"/>
                <w:b/>
                <w:sz w:val="24"/>
                <w:szCs w:val="24"/>
              </w:rPr>
              <w:t>of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 xml:space="preserve"> </w:t>
            </w:r>
            <w:r w:rsidR="008B48A6" w:rsidRPr="008B48A6">
              <w:rPr>
                <w:rFonts w:asciiTheme="minorEastAsia" w:hAnsiTheme="minorEastAsia"/>
                <w:b/>
                <w:sz w:val="24"/>
                <w:szCs w:val="24"/>
              </w:rPr>
              <w:t>KLOTSKI</w:t>
            </w:r>
            <w:r w:rsidR="00E61AF7" w:rsidRPr="009D10EC">
              <w:rPr>
                <w:rFonts w:asciiTheme="minorEastAsia" w:hAnsiTheme="minorEastAsia"/>
                <w:b/>
                <w:sz w:val="24"/>
                <w:szCs w:val="24"/>
              </w:rPr>
              <w:t xml:space="preserve"> based on </w:t>
            </w:r>
            <w:r w:rsidR="00571E61" w:rsidRPr="009D10EC">
              <w:rPr>
                <w:rFonts w:asciiTheme="minorEastAsia" w:hAnsiTheme="minorEastAsia"/>
                <w:b/>
                <w:sz w:val="24"/>
                <w:szCs w:val="24"/>
              </w:rPr>
              <w:t>m</w:t>
            </w:r>
            <w:r w:rsidR="00E61AF7" w:rsidRPr="009D10EC">
              <w:rPr>
                <w:rFonts w:asciiTheme="minorEastAsia" w:hAnsiTheme="minorEastAsia"/>
                <w:b/>
                <w:sz w:val="24"/>
                <w:szCs w:val="24"/>
              </w:rPr>
              <w:t xml:space="preserve">obile </w:t>
            </w:r>
            <w:r w:rsidR="008B48A6">
              <w:rPr>
                <w:rFonts w:asciiTheme="minorEastAsia" w:hAnsiTheme="minorEastAsia" w:hint="eastAsia"/>
                <w:b/>
                <w:sz w:val="24"/>
                <w:szCs w:val="24"/>
              </w:rPr>
              <w:t>de</w:t>
            </w:r>
            <w:r w:rsidR="008B48A6">
              <w:rPr>
                <w:rFonts w:asciiTheme="minorEastAsia" w:hAnsiTheme="minorEastAsia"/>
                <w:b/>
                <w:sz w:val="24"/>
                <w:szCs w:val="24"/>
              </w:rPr>
              <w:t xml:space="preserve">velopment </w:t>
            </w:r>
            <w:r w:rsidR="00E61AF7" w:rsidRPr="009D10EC">
              <w:rPr>
                <w:rFonts w:asciiTheme="minorEastAsia" w:hAnsiTheme="minorEastAsia"/>
                <w:b/>
                <w:sz w:val="24"/>
                <w:szCs w:val="24"/>
              </w:rPr>
              <w:t>technologies</w:t>
            </w:r>
            <w:r w:rsidR="00AB775B" w:rsidRPr="009D10EC">
              <w:rPr>
                <w:rFonts w:asciiTheme="minorEastAsia" w:hAnsiTheme="minorEastAsia"/>
                <w:b/>
                <w:sz w:val="24"/>
                <w:szCs w:val="24"/>
              </w:rPr>
              <w:t>.</w:t>
            </w:r>
          </w:p>
          <w:p w:rsidR="007050E9" w:rsidRPr="007050E9" w:rsidRDefault="007050E9" w:rsidP="00125AB1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  <w:p w:rsidR="007050E9" w:rsidRDefault="007050E9" w:rsidP="007050E9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7050E9">
              <w:t>KLOTSKI</w:t>
            </w:r>
          </w:p>
          <w:p w:rsidR="002F6BD4" w:rsidRDefault="008B48A6" w:rsidP="008B48A6">
            <w:pPr>
              <w:jc w:val="center"/>
            </w:pPr>
            <w:r w:rsidRPr="008B48A6">
              <w:drawing>
                <wp:inline distT="0" distB="0" distL="0" distR="0" wp14:anchorId="0813EFB9" wp14:editId="03F26771">
                  <wp:extent cx="1878330" cy="2326640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330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50E9" w:rsidRDefault="007050E9" w:rsidP="007050E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7050E9" w:rsidRDefault="007050E9" w:rsidP="007050E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050E9">
              <w:rPr>
                <w:rFonts w:asciiTheme="minorEastAsia" w:hAnsiTheme="minorEastAsia"/>
                <w:b/>
                <w:sz w:val="24"/>
                <w:szCs w:val="24"/>
              </w:rPr>
              <w:t>The goal is to move the big red square tile down to the exit position.</w:t>
            </w:r>
          </w:p>
          <w:p w:rsidR="007050E9" w:rsidRDefault="007050E9" w:rsidP="008B48A6">
            <w:pPr>
              <w:jc w:val="center"/>
            </w:pPr>
          </w:p>
          <w:p w:rsidR="007050E9" w:rsidRDefault="007050E9" w:rsidP="007050E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050E9">
              <w:rPr>
                <w:rFonts w:asciiTheme="minorEastAsia" w:hAnsiTheme="minorEastAsia"/>
                <w:b/>
                <w:sz w:val="24"/>
                <w:szCs w:val="24"/>
              </w:rPr>
              <w:t>You can read more about this great puzzle on Wikipedia (</w:t>
            </w:r>
            <w:hyperlink r:id="rId9" w:history="1">
              <w:r w:rsidRPr="005A38E5">
                <w:rPr>
                  <w:rStyle w:val="afa"/>
                  <w:rFonts w:asciiTheme="minorEastAsia" w:hAnsiTheme="minorEastAsia"/>
                  <w:b/>
                  <w:sz w:val="24"/>
                  <w:szCs w:val="24"/>
                </w:rPr>
                <w:t>https://en.wikipedia.org/wiki/Klotski</w:t>
              </w:r>
            </w:hyperlink>
            <w:r w:rsidRPr="007050E9">
              <w:rPr>
                <w:rFonts w:asciiTheme="minorEastAsia" w:hAnsiTheme="minorEastAsia"/>
                <w:b/>
                <w:sz w:val="24"/>
                <w:szCs w:val="24"/>
              </w:rPr>
              <w:t>)</w:t>
            </w:r>
          </w:p>
          <w:p w:rsidR="007050E9" w:rsidRPr="007050E9" w:rsidRDefault="007050E9" w:rsidP="008B48A6">
            <w:pPr>
              <w:jc w:val="center"/>
              <w:rPr>
                <w:rFonts w:hint="eastAsia"/>
              </w:rPr>
            </w:pPr>
          </w:p>
        </w:tc>
        <w:tc>
          <w:tcPr>
            <w:tcW w:w="6500" w:type="dxa"/>
            <w:tcMar>
              <w:top w:w="504" w:type="dxa"/>
              <w:left w:w="0" w:type="dxa"/>
            </w:tcMar>
          </w:tcPr>
          <w:tbl>
            <w:tblPr>
              <w:tblStyle w:val="a3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标题布局表格"/>
            </w:tblPr>
            <w:tblGrid>
              <w:gridCol w:w="6500"/>
            </w:tblGrid>
            <w:tr w:rsidR="00125AB1" w:rsidRPr="001E5D02" w:rsidTr="00127462">
              <w:trPr>
                <w:trHeight w:hRule="exact" w:val="1329"/>
              </w:trPr>
              <w:tc>
                <w:tcPr>
                  <w:tcW w:w="6055" w:type="dxa"/>
                  <w:vAlign w:val="center"/>
                </w:tcPr>
                <w:p w:rsidR="00125AB1" w:rsidRPr="00DE481F" w:rsidRDefault="007A0CAE" w:rsidP="00AB775B">
                  <w:pPr>
                    <w:pStyle w:val="1"/>
                    <w:jc w:val="left"/>
                    <w:outlineLvl w:val="0"/>
                    <w:rPr>
                      <w:rFonts w:ascii="Microsoft YaHei UI" w:eastAsia="Microsoft YaHei UI" w:hAnsi="Microsoft YaHei UI"/>
                      <w:b/>
                      <w:sz w:val="32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  <w:b/>
                        <w:sz w:val="32"/>
                      </w:rPr>
                      <w:alias w:val="你的姓名："/>
                      <w:tag w:val="你的姓名："/>
                      <w:id w:val="-544600582"/>
                      <w:placeholder>
                        <w:docPart w:val="C3A0CC100B97462B9FB4BE43DAEEE19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1325E">
                        <w:rPr>
                          <w:rFonts w:ascii="Microsoft YaHei UI" w:eastAsia="Microsoft YaHei UI" w:hAnsi="Microsoft YaHei UI"/>
                          <w:b/>
                          <w:sz w:val="32"/>
                        </w:rPr>
                        <w:t xml:space="preserve">full </w:t>
                      </w:r>
                      <w:r w:rsidR="00DE481F">
                        <w:rPr>
                          <w:rFonts w:ascii="Microsoft YaHei UI" w:eastAsia="Microsoft YaHei UI" w:hAnsi="Microsoft YaHei UI" w:hint="eastAsia"/>
                          <w:b/>
                          <w:sz w:val="32"/>
                        </w:rPr>
                        <w:t>Name:</w:t>
                      </w:r>
                    </w:sdtContent>
                  </w:sdt>
                </w:p>
                <w:p w:rsidR="00125AB1" w:rsidRPr="001E5D02" w:rsidRDefault="007A0CAE" w:rsidP="00AB775B">
                  <w:pPr>
                    <w:pStyle w:val="2"/>
                    <w:wordWrap w:val="0"/>
                    <w:jc w:val="left"/>
                    <w:outlineLvl w:val="1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  <w:b/>
                        <w:sz w:val="32"/>
                        <w:szCs w:val="32"/>
                      </w:rPr>
                      <w:alias w:val="职业或行业："/>
                      <w:tag w:val="职业或行业："/>
                      <w:id w:val="-596704785"/>
                      <w:placeholder>
                        <w:docPart w:val="029C800C545E4257979F5E5927E2E5F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1325E">
                        <w:rPr>
                          <w:rFonts w:ascii="Microsoft YaHei UI" w:eastAsia="Microsoft YaHei UI" w:hAnsi="Microsoft YaHei UI"/>
                          <w:b/>
                          <w:sz w:val="32"/>
                          <w:szCs w:val="32"/>
                        </w:rPr>
                        <w:t xml:space="preserve">Student </w:t>
                      </w:r>
                      <w:r w:rsidR="00DE481F">
                        <w:rPr>
                          <w:rFonts w:ascii="Microsoft YaHei UI" w:eastAsia="Microsoft YaHei UI" w:hAnsi="Microsoft YaHei UI" w:hint="eastAsia"/>
                          <w:b/>
                          <w:sz w:val="32"/>
                          <w:szCs w:val="32"/>
                        </w:rPr>
                        <w:t>ID:</w:t>
                      </w:r>
                    </w:sdtContent>
                  </w:sdt>
                </w:p>
              </w:tc>
            </w:tr>
          </w:tbl>
          <w:sdt>
            <w:sdtPr>
              <w:alias w:val="收件人姓名："/>
              <w:tag w:val="收件人姓名："/>
              <w:id w:val="-1172632310"/>
              <w:placeholder>
                <w:docPart w:val="5686694DD3CD4D138A072A5B9B6FCD0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125AB1" w:rsidRPr="001E5D02" w:rsidRDefault="00D814DB" w:rsidP="00125981">
                <w:pPr>
                  <w:pStyle w:val="3"/>
                  <w:rPr>
                    <w:rFonts w:ascii="Microsoft YaHei UI" w:eastAsia="Microsoft YaHei UI" w:hAnsi="Microsoft YaHei UI"/>
                  </w:rPr>
                </w:pPr>
                <w:r w:rsidRPr="00D814DB">
                  <w:t>Executive Summary</w:t>
                </w:r>
              </w:p>
            </w:sdtContent>
          </w:sdt>
          <w:p w:rsidR="00125AB1" w:rsidRDefault="004F44C5" w:rsidP="00125AB1">
            <w:pPr>
              <w:pStyle w:val="4"/>
              <w:rPr>
                <w:rFonts w:ascii="Microsoft YaHei UI" w:eastAsia="Microsoft YaHei UI" w:hAnsi="Microsoft YaHei UI"/>
                <w:b/>
                <w:sz w:val="24"/>
                <w:szCs w:val="24"/>
              </w:rPr>
            </w:pPr>
            <w:r w:rsidRPr="004F44C5">
              <w:rPr>
                <w:rFonts w:ascii="Microsoft YaHei UI" w:eastAsia="Microsoft YaHei UI" w:hAnsi="Microsoft YaHei UI" w:hint="eastAsia"/>
                <w:b/>
                <w:sz w:val="24"/>
                <w:szCs w:val="24"/>
              </w:rPr>
              <w:t xml:space="preserve">REPORT NAME: </w:t>
            </w:r>
          </w:p>
          <w:p w:rsidR="004F44C5" w:rsidRPr="004F44C5" w:rsidRDefault="004F44C5" w:rsidP="00125AB1">
            <w:pPr>
              <w:pStyle w:val="4"/>
              <w:rPr>
                <w:rFonts w:ascii="Microsoft YaHei UI" w:eastAsia="Microsoft YaHei UI" w:hAnsi="Microsoft YaHei UI"/>
                <w:b/>
                <w:sz w:val="24"/>
                <w:szCs w:val="24"/>
              </w:rPr>
            </w:pPr>
          </w:p>
          <w:p w:rsidR="00125AB1" w:rsidRPr="00571E61" w:rsidRDefault="000C10A4" w:rsidP="00125AB1">
            <w:pPr>
              <w:pStyle w:val="af1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</w:t>
            </w:r>
            <w:r w:rsidR="00571E61" w:rsidRPr="00571E61">
              <w:rPr>
                <w:b/>
                <w:sz w:val="24"/>
                <w:szCs w:val="24"/>
              </w:rPr>
              <w:t xml:space="preserve"> </w:t>
            </w:r>
            <w:r w:rsidR="00591A55">
              <w:rPr>
                <w:b/>
                <w:sz w:val="24"/>
                <w:szCs w:val="24"/>
              </w:rPr>
              <w:t>summary</w:t>
            </w:r>
          </w:p>
          <w:p w:rsidR="00125AB1" w:rsidRPr="00571E61" w:rsidRDefault="00571E61" w:rsidP="00571E61">
            <w:pPr>
              <w:rPr>
                <w:rFonts w:asciiTheme="minorEastAsia" w:hAnsiTheme="minorEastAsia"/>
                <w:sz w:val="32"/>
                <w:szCs w:val="24"/>
              </w:rPr>
            </w:pPr>
            <w:r w:rsidRPr="00571E61">
              <w:rPr>
                <w:sz w:val="22"/>
              </w:rPr>
              <w:t xml:space="preserve">INSTRUCTIONS: </w:t>
            </w:r>
            <w:r w:rsidR="00B51B92" w:rsidRPr="004F44C5">
              <w:rPr>
                <w:sz w:val="22"/>
              </w:rPr>
              <w:t xml:space="preserve">Briefly summarize </w:t>
            </w:r>
            <w:r w:rsidR="00F56B02">
              <w:rPr>
                <w:sz w:val="22"/>
              </w:rPr>
              <w:t xml:space="preserve">the </w:t>
            </w:r>
            <w:r w:rsidR="00B51B92">
              <w:rPr>
                <w:sz w:val="22"/>
              </w:rPr>
              <w:t>main</w:t>
            </w:r>
            <w:r w:rsidR="00F56B02">
              <w:rPr>
                <w:sz w:val="22"/>
              </w:rPr>
              <w:t xml:space="preserve"> features</w:t>
            </w:r>
            <w:r w:rsidR="00B51B92">
              <w:rPr>
                <w:sz w:val="22"/>
              </w:rPr>
              <w:t xml:space="preserve"> and the unique/</w:t>
            </w:r>
            <w:r w:rsidR="00B51B92" w:rsidRPr="00265BE4">
              <w:rPr>
                <w:sz w:val="22"/>
              </w:rPr>
              <w:t>special</w:t>
            </w:r>
            <w:r w:rsidR="00B51B92">
              <w:rPr>
                <w:sz w:val="22"/>
              </w:rPr>
              <w:t xml:space="preserve"> things</w:t>
            </w:r>
            <w:r w:rsidR="00B51B92" w:rsidRPr="00265BE4">
              <w:rPr>
                <w:sz w:val="22"/>
              </w:rPr>
              <w:t xml:space="preserve"> about your </w:t>
            </w:r>
            <w:r w:rsidR="00774D0C">
              <w:rPr>
                <w:sz w:val="22"/>
              </w:rPr>
              <w:t>app</w:t>
            </w:r>
            <w:r w:rsidR="00B51B92">
              <w:rPr>
                <w:sz w:val="22"/>
              </w:rPr>
              <w:t>.</w:t>
            </w:r>
          </w:p>
          <w:p w:rsidR="004D7F4E" w:rsidRDefault="004D7F4E" w:rsidP="004F44C5">
            <w:pPr>
              <w:pStyle w:val="ad"/>
              <w:rPr>
                <w:rFonts w:asciiTheme="minorEastAsia" w:hAnsiTheme="minorEastAsia"/>
                <w:sz w:val="24"/>
                <w:szCs w:val="24"/>
              </w:rPr>
            </w:pPr>
          </w:p>
          <w:p w:rsidR="004F44C5" w:rsidRDefault="004F44C5" w:rsidP="004F44C5">
            <w:pPr>
              <w:pStyle w:val="ae"/>
            </w:pPr>
          </w:p>
          <w:p w:rsidR="004F44C5" w:rsidRDefault="004F44C5" w:rsidP="004F44C5"/>
          <w:p w:rsidR="004F44C5" w:rsidRDefault="004F44C5" w:rsidP="004F44C5"/>
          <w:p w:rsidR="004F44C5" w:rsidRDefault="004F44C5" w:rsidP="004F44C5"/>
          <w:p w:rsidR="004F44C5" w:rsidRPr="004F44C5" w:rsidRDefault="00B044CF" w:rsidP="004F44C5">
            <w:pPr>
              <w:pStyle w:val="af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</w:t>
            </w:r>
            <w:r w:rsidR="00F56B02">
              <w:rPr>
                <w:b/>
                <w:sz w:val="24"/>
                <w:szCs w:val="24"/>
              </w:rPr>
              <w:t xml:space="preserve"> </w:t>
            </w:r>
            <w:r w:rsidR="00591A55">
              <w:rPr>
                <w:b/>
                <w:sz w:val="24"/>
                <w:szCs w:val="24"/>
              </w:rPr>
              <w:t>summary</w:t>
            </w:r>
          </w:p>
          <w:p w:rsidR="004F44C5" w:rsidRPr="004F44C5" w:rsidRDefault="004F44C5" w:rsidP="00F01758">
            <w:r w:rsidRPr="004F44C5">
              <w:rPr>
                <w:sz w:val="22"/>
              </w:rPr>
              <w:t xml:space="preserve">INSTRUCTIONS: Briefly summarize </w:t>
            </w:r>
            <w:r w:rsidR="00B51B92">
              <w:rPr>
                <w:sz w:val="22"/>
              </w:rPr>
              <w:t>the</w:t>
            </w:r>
            <w:r w:rsidRPr="004F44C5">
              <w:rPr>
                <w:sz w:val="22"/>
              </w:rPr>
              <w:t xml:space="preserve"> </w:t>
            </w:r>
            <w:r w:rsidR="00F56B02">
              <w:rPr>
                <w:sz w:val="22"/>
              </w:rPr>
              <w:t xml:space="preserve">tools and technologies used </w:t>
            </w:r>
            <w:r w:rsidR="00F01758">
              <w:rPr>
                <w:sz w:val="22"/>
              </w:rPr>
              <w:t>in</w:t>
            </w:r>
            <w:r w:rsidR="00F56B02">
              <w:rPr>
                <w:sz w:val="22"/>
              </w:rPr>
              <w:t xml:space="preserve"> </w:t>
            </w:r>
            <w:r w:rsidRPr="004F44C5">
              <w:rPr>
                <w:sz w:val="22"/>
              </w:rPr>
              <w:t xml:space="preserve">your </w:t>
            </w:r>
            <w:r w:rsidR="00774D0C">
              <w:rPr>
                <w:sz w:val="22"/>
              </w:rPr>
              <w:t>app</w:t>
            </w:r>
            <w:r w:rsidRPr="004F44C5">
              <w:rPr>
                <w:sz w:val="22"/>
              </w:rPr>
              <w:t xml:space="preserve">. </w:t>
            </w:r>
          </w:p>
        </w:tc>
      </w:tr>
    </w:tbl>
    <w:p w:rsidR="002F6BD4" w:rsidRPr="007050E9" w:rsidRDefault="002F6BD4" w:rsidP="00E22E87">
      <w:pPr>
        <w:pStyle w:val="a4"/>
      </w:pPr>
    </w:p>
    <w:p w:rsidR="007050E9" w:rsidRDefault="007050E9">
      <w:pPr>
        <w:rPr>
          <w:rFonts w:asciiTheme="majorHAnsi" w:eastAsiaTheme="majorEastAsia" w:hAnsiTheme="majorHAnsi" w:cstheme="majorBidi"/>
          <w:caps/>
          <w:sz w:val="32"/>
          <w:szCs w:val="24"/>
        </w:rPr>
      </w:pPr>
      <w:r>
        <w:br w:type="page"/>
      </w:r>
    </w:p>
    <w:p w:rsidR="00B86155" w:rsidRPr="001E5D02" w:rsidRDefault="00B86155" w:rsidP="00B86155">
      <w:pPr>
        <w:pStyle w:val="3"/>
        <w:rPr>
          <w:rFonts w:ascii="Microsoft YaHei UI" w:eastAsia="Microsoft YaHei UI" w:hAnsi="Microsoft YaHei UI"/>
        </w:rPr>
      </w:pPr>
      <w:r w:rsidRPr="00B41646">
        <w:lastRenderedPageBreak/>
        <w:t>Screenshots</w:t>
      </w:r>
      <w:r>
        <w:t xml:space="preserve"> and scenarios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9"/>
        <w:gridCol w:w="3389"/>
        <w:gridCol w:w="3390"/>
      </w:tblGrid>
      <w:tr w:rsidR="00B86155" w:rsidTr="009D33E2">
        <w:trPr>
          <w:trHeight w:val="273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Scene 1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2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3</w:t>
            </w:r>
          </w:p>
        </w:tc>
      </w:tr>
      <w:tr w:rsidR="00B86155" w:rsidTr="009D33E2">
        <w:trPr>
          <w:trHeight w:val="4529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</w:p>
        </w:tc>
      </w:tr>
      <w:tr w:rsidR="00B86155" w:rsidTr="009D33E2">
        <w:trPr>
          <w:trHeight w:val="1404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</w:tr>
    </w:tbl>
    <w:p w:rsidR="00B86155" w:rsidRPr="00DC0ACA" w:rsidRDefault="00B86155" w:rsidP="00B86155">
      <w:pPr>
        <w:rPr>
          <w:sz w:val="13"/>
          <w:szCs w:val="1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9"/>
        <w:gridCol w:w="3389"/>
        <w:gridCol w:w="3390"/>
      </w:tblGrid>
      <w:tr w:rsidR="00B86155" w:rsidTr="009D33E2">
        <w:trPr>
          <w:trHeight w:val="273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4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5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6</w:t>
            </w:r>
          </w:p>
        </w:tc>
      </w:tr>
      <w:tr w:rsidR="00B86155" w:rsidTr="009D33E2">
        <w:trPr>
          <w:trHeight w:val="4529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</w:p>
        </w:tc>
      </w:tr>
      <w:tr w:rsidR="00B86155" w:rsidTr="009D33E2">
        <w:trPr>
          <w:trHeight w:val="1404"/>
        </w:trPr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89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  <w:tc>
          <w:tcPr>
            <w:tcW w:w="3390" w:type="dxa"/>
          </w:tcPr>
          <w:p w:rsidR="00B86155" w:rsidRDefault="00B86155" w:rsidP="009D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</w:tc>
      </w:tr>
    </w:tbl>
    <w:p w:rsidR="00B86155" w:rsidRPr="000B0F07" w:rsidRDefault="00B86155" w:rsidP="00B86155">
      <w:pPr>
        <w:rPr>
          <w:sz w:val="22"/>
        </w:rPr>
      </w:pPr>
    </w:p>
    <w:p w:rsidR="009D10EC" w:rsidRPr="001E5D02" w:rsidRDefault="00B46090" w:rsidP="009D10EC">
      <w:pPr>
        <w:pStyle w:val="3"/>
        <w:rPr>
          <w:rFonts w:ascii="Microsoft YaHei UI" w:eastAsia="Microsoft YaHei UI" w:hAnsi="Microsoft YaHei UI"/>
        </w:rPr>
      </w:pPr>
      <w:r>
        <w:lastRenderedPageBreak/>
        <w:t>Technologies</w:t>
      </w:r>
      <w:r w:rsidR="00F56B02">
        <w:t xml:space="preserve"> </w:t>
      </w:r>
      <w:r w:rsidR="00F01758">
        <w:t>specification</w:t>
      </w:r>
    </w:p>
    <w:p w:rsidR="009D10EC" w:rsidRPr="009D10EC" w:rsidRDefault="00F56B02" w:rsidP="009D10EC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Frontend Design and </w:t>
      </w:r>
      <w:r w:rsidR="00F01758">
        <w:rPr>
          <w:b/>
          <w:sz w:val="24"/>
          <w:szCs w:val="24"/>
        </w:rPr>
        <w:t>Implementation</w:t>
      </w:r>
    </w:p>
    <w:p w:rsidR="00265BE4" w:rsidRDefault="009D10EC" w:rsidP="009D10EC">
      <w:pPr>
        <w:rPr>
          <w:sz w:val="22"/>
        </w:rPr>
      </w:pPr>
      <w:r w:rsidRPr="009D10EC">
        <w:rPr>
          <w:sz w:val="22"/>
        </w:rPr>
        <w:t xml:space="preserve">INSTRUCTIONS: </w:t>
      </w:r>
      <w:r w:rsidR="00591A55" w:rsidRPr="00265BE4">
        <w:rPr>
          <w:sz w:val="22"/>
        </w:rPr>
        <w:t>Provide additional detail</w:t>
      </w:r>
      <w:r w:rsidR="00591A55">
        <w:rPr>
          <w:sz w:val="22"/>
        </w:rPr>
        <w:t xml:space="preserve"> about</w:t>
      </w:r>
      <w:r w:rsidRPr="009D10EC">
        <w:rPr>
          <w:sz w:val="22"/>
        </w:rPr>
        <w:t xml:space="preserve"> the</w:t>
      </w:r>
      <w:r w:rsidR="00591A55">
        <w:rPr>
          <w:sz w:val="22"/>
        </w:rPr>
        <w:t xml:space="preserve"> </w:t>
      </w:r>
      <w:r w:rsidR="00591A55" w:rsidRPr="00F01758">
        <w:rPr>
          <w:b/>
          <w:sz w:val="22"/>
          <w:u w:val="single"/>
        </w:rPr>
        <w:t>frontend</w:t>
      </w:r>
      <w:r w:rsidRPr="009D10EC">
        <w:rPr>
          <w:sz w:val="22"/>
        </w:rPr>
        <w:t xml:space="preserve"> </w:t>
      </w:r>
      <w:r w:rsidR="00591A55">
        <w:rPr>
          <w:sz w:val="22"/>
        </w:rPr>
        <w:t xml:space="preserve">design and </w:t>
      </w:r>
      <w:r w:rsidR="00F01758">
        <w:rPr>
          <w:sz w:val="22"/>
        </w:rPr>
        <w:t>implementation</w:t>
      </w:r>
      <w:r w:rsidRPr="009D10EC">
        <w:rPr>
          <w:sz w:val="22"/>
        </w:rPr>
        <w:t xml:space="preserve"> </w:t>
      </w:r>
      <w:r w:rsidR="00591A55">
        <w:rPr>
          <w:sz w:val="22"/>
        </w:rPr>
        <w:t xml:space="preserve">in your </w:t>
      </w:r>
      <w:r w:rsidR="00774D0C">
        <w:rPr>
          <w:sz w:val="22"/>
        </w:rPr>
        <w:t>app</w:t>
      </w:r>
      <w:r w:rsidR="00591A55">
        <w:rPr>
          <w:sz w:val="22"/>
        </w:rPr>
        <w:t xml:space="preserve"> </w:t>
      </w:r>
      <w:r w:rsidR="00B044CF">
        <w:rPr>
          <w:sz w:val="22"/>
        </w:rPr>
        <w:t xml:space="preserve">which should </w:t>
      </w:r>
      <w:r w:rsidR="00591A55">
        <w:rPr>
          <w:sz w:val="22"/>
        </w:rPr>
        <w:t>includ</w:t>
      </w:r>
      <w:r w:rsidR="00B044CF">
        <w:rPr>
          <w:sz w:val="22"/>
        </w:rPr>
        <w:t>e</w:t>
      </w:r>
      <w:r w:rsidR="00591A55">
        <w:rPr>
          <w:sz w:val="22"/>
        </w:rPr>
        <w:t>:</w:t>
      </w:r>
    </w:p>
    <w:p w:rsidR="00265BE4" w:rsidRDefault="00591A55" w:rsidP="00B51B92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UI</w:t>
      </w:r>
      <w:r w:rsidR="00B51B92">
        <w:rPr>
          <w:sz w:val="22"/>
        </w:rPr>
        <w:t xml:space="preserve"> (</w:t>
      </w:r>
      <w:r w:rsidR="00B51B92" w:rsidRPr="00B51B92">
        <w:rPr>
          <w:sz w:val="22"/>
        </w:rPr>
        <w:t>User Interface</w:t>
      </w:r>
      <w:r w:rsidR="00B51B92">
        <w:rPr>
          <w:sz w:val="22"/>
        </w:rPr>
        <w:t>)</w:t>
      </w:r>
    </w:p>
    <w:p w:rsidR="00265BE4" w:rsidRDefault="00591A55" w:rsidP="00B51B92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U</w:t>
      </w:r>
      <w:r w:rsidR="00B51B92">
        <w:rPr>
          <w:sz w:val="22"/>
        </w:rPr>
        <w:t>E (</w:t>
      </w:r>
      <w:r w:rsidR="00B51B92" w:rsidRPr="00B51B92">
        <w:rPr>
          <w:sz w:val="22"/>
        </w:rPr>
        <w:t>User Experience</w:t>
      </w:r>
      <w:r w:rsidR="00B51B92">
        <w:rPr>
          <w:sz w:val="22"/>
        </w:rPr>
        <w:t>)</w:t>
      </w:r>
    </w:p>
    <w:p w:rsidR="00F56B02" w:rsidRDefault="00E447C2" w:rsidP="00B51B92">
      <w:pPr>
        <w:pStyle w:val="af7"/>
        <w:numPr>
          <w:ilvl w:val="0"/>
          <w:numId w:val="4"/>
        </w:numPr>
        <w:ind w:firstLineChars="0"/>
        <w:rPr>
          <w:b/>
          <w:sz w:val="24"/>
          <w:szCs w:val="24"/>
        </w:rPr>
      </w:pPr>
      <w:proofErr w:type="spellStart"/>
      <w:r>
        <w:rPr>
          <w:sz w:val="22"/>
        </w:rPr>
        <w:t>I</w:t>
      </w:r>
      <w:r w:rsidR="00615676">
        <w:rPr>
          <w:sz w:val="22"/>
        </w:rPr>
        <w:t>x</w:t>
      </w:r>
      <w:r w:rsidR="00B51B92" w:rsidRPr="00B51B92">
        <w:rPr>
          <w:sz w:val="22"/>
        </w:rPr>
        <w:t>D</w:t>
      </w:r>
      <w:proofErr w:type="spellEnd"/>
      <w:r w:rsidR="00B51B92" w:rsidRPr="00B51B92">
        <w:rPr>
          <w:sz w:val="22"/>
        </w:rPr>
        <w:t xml:space="preserve"> (Interaction </w:t>
      </w:r>
      <w:r>
        <w:rPr>
          <w:sz w:val="22"/>
        </w:rPr>
        <w:t>D</w:t>
      </w:r>
      <w:r w:rsidR="00B51B92" w:rsidRPr="00B51B92">
        <w:rPr>
          <w:sz w:val="22"/>
        </w:rPr>
        <w:t>esign)</w:t>
      </w:r>
    </w:p>
    <w:p w:rsidR="00B51B92" w:rsidRDefault="00B51B9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814DB" w:rsidRPr="00265BE4" w:rsidRDefault="00591A55" w:rsidP="00D814DB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Back</w:t>
      </w:r>
      <w:r w:rsidR="00F56B02">
        <w:rPr>
          <w:b/>
          <w:sz w:val="24"/>
          <w:szCs w:val="24"/>
        </w:rPr>
        <w:t xml:space="preserve">end Design and </w:t>
      </w:r>
      <w:r w:rsidR="00F01758">
        <w:rPr>
          <w:b/>
          <w:sz w:val="24"/>
          <w:szCs w:val="24"/>
        </w:rPr>
        <w:t>Implementation</w:t>
      </w:r>
    </w:p>
    <w:p w:rsidR="00591A55" w:rsidRDefault="00D814DB" w:rsidP="00D814DB">
      <w:pPr>
        <w:rPr>
          <w:sz w:val="22"/>
        </w:rPr>
      </w:pPr>
      <w:r w:rsidRPr="00265BE4">
        <w:rPr>
          <w:sz w:val="22"/>
        </w:rPr>
        <w:t xml:space="preserve">INSTRUCTIONS: </w:t>
      </w:r>
      <w:r w:rsidR="00591A55" w:rsidRPr="00265BE4">
        <w:rPr>
          <w:sz w:val="22"/>
        </w:rPr>
        <w:t>Provide additional detail</w:t>
      </w:r>
      <w:r w:rsidR="00591A55">
        <w:rPr>
          <w:sz w:val="22"/>
        </w:rPr>
        <w:t xml:space="preserve"> about</w:t>
      </w:r>
      <w:r w:rsidR="00591A55" w:rsidRPr="009D10EC">
        <w:rPr>
          <w:sz w:val="22"/>
        </w:rPr>
        <w:t xml:space="preserve"> the</w:t>
      </w:r>
      <w:r w:rsidR="00591A55">
        <w:rPr>
          <w:sz w:val="22"/>
        </w:rPr>
        <w:t xml:space="preserve"> </w:t>
      </w:r>
      <w:r w:rsidR="00591A55" w:rsidRPr="00F01758">
        <w:rPr>
          <w:b/>
          <w:sz w:val="22"/>
          <w:u w:val="single"/>
        </w:rPr>
        <w:t>backend</w:t>
      </w:r>
      <w:r w:rsidR="00591A55" w:rsidRPr="009D10EC">
        <w:rPr>
          <w:sz w:val="22"/>
        </w:rPr>
        <w:t xml:space="preserve"> </w:t>
      </w:r>
      <w:r w:rsidR="00591A55">
        <w:rPr>
          <w:sz w:val="22"/>
        </w:rPr>
        <w:t xml:space="preserve">design and </w:t>
      </w:r>
      <w:r w:rsidR="00F01758">
        <w:rPr>
          <w:sz w:val="22"/>
        </w:rPr>
        <w:t>implementation</w:t>
      </w:r>
      <w:r w:rsidR="00591A55" w:rsidRPr="009D10EC">
        <w:rPr>
          <w:sz w:val="22"/>
        </w:rPr>
        <w:t xml:space="preserve"> </w:t>
      </w:r>
      <w:r w:rsidR="00591A55">
        <w:rPr>
          <w:sz w:val="22"/>
        </w:rPr>
        <w:t xml:space="preserve">in your </w:t>
      </w:r>
      <w:r w:rsidR="00774D0C">
        <w:rPr>
          <w:sz w:val="22"/>
        </w:rPr>
        <w:t>app</w:t>
      </w:r>
      <w:r w:rsidR="00591A55">
        <w:rPr>
          <w:sz w:val="22"/>
        </w:rPr>
        <w:t xml:space="preserve"> </w:t>
      </w:r>
      <w:r w:rsidR="00B044CF">
        <w:rPr>
          <w:sz w:val="22"/>
        </w:rPr>
        <w:t>which should include</w:t>
      </w:r>
      <w:r w:rsidR="00591A55">
        <w:rPr>
          <w:sz w:val="22"/>
        </w:rPr>
        <w:t>:</w:t>
      </w:r>
    </w:p>
    <w:p w:rsidR="00B51B92" w:rsidRDefault="00774D0C" w:rsidP="00B51B92">
      <w:pPr>
        <w:pStyle w:val="af7"/>
        <w:numPr>
          <w:ilvl w:val="0"/>
          <w:numId w:val="4"/>
        </w:numPr>
        <w:ind w:firstLineChars="0"/>
        <w:rPr>
          <w:sz w:val="22"/>
        </w:rPr>
      </w:pPr>
      <w:proofErr w:type="spellStart"/>
      <w:r>
        <w:rPr>
          <w:sz w:val="22"/>
        </w:rPr>
        <w:t>Desgin</w:t>
      </w:r>
      <w:proofErr w:type="spellEnd"/>
      <w:r w:rsidR="00B51B92">
        <w:rPr>
          <w:sz w:val="22"/>
        </w:rPr>
        <w:t xml:space="preserve"> strategy</w:t>
      </w:r>
    </w:p>
    <w:p w:rsidR="00B51B92" w:rsidRDefault="00266B51" w:rsidP="00591A55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Service</w:t>
      </w:r>
      <w:r w:rsidR="00C11F5E">
        <w:rPr>
          <w:sz w:val="22"/>
        </w:rPr>
        <w:t xml:space="preserve"> </w:t>
      </w:r>
      <w:r>
        <w:rPr>
          <w:sz w:val="22"/>
        </w:rPr>
        <w:t>architecture</w:t>
      </w:r>
    </w:p>
    <w:p w:rsidR="00B51B92" w:rsidRDefault="00955923" w:rsidP="00591A55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 xml:space="preserve">Logical </w:t>
      </w:r>
      <w:r w:rsidR="00B51B92">
        <w:rPr>
          <w:sz w:val="22"/>
        </w:rPr>
        <w:t>algorithm</w:t>
      </w:r>
    </w:p>
    <w:p w:rsidR="00B51B92" w:rsidRDefault="00E447C2" w:rsidP="00591A55">
      <w:pPr>
        <w:pStyle w:val="af7"/>
        <w:numPr>
          <w:ilvl w:val="0"/>
          <w:numId w:val="4"/>
        </w:numPr>
        <w:ind w:firstLineChars="0"/>
        <w:rPr>
          <w:sz w:val="22"/>
        </w:rPr>
      </w:pPr>
      <w:r>
        <w:rPr>
          <w:sz w:val="22"/>
        </w:rPr>
        <w:t>Data s</w:t>
      </w:r>
      <w:r w:rsidR="00C11F5E">
        <w:rPr>
          <w:sz w:val="22"/>
        </w:rPr>
        <w:t>torage</w:t>
      </w:r>
    </w:p>
    <w:p w:rsidR="00D814DB" w:rsidRPr="00D814DB" w:rsidRDefault="00D814DB" w:rsidP="00265BE4">
      <w:pPr>
        <w:rPr>
          <w:sz w:val="22"/>
        </w:rPr>
      </w:pPr>
    </w:p>
    <w:p w:rsidR="00265BE4" w:rsidRDefault="00265BE4">
      <w:pPr>
        <w:rPr>
          <w:sz w:val="22"/>
        </w:rPr>
      </w:pPr>
      <w:r>
        <w:rPr>
          <w:sz w:val="22"/>
        </w:rPr>
        <w:br w:type="page"/>
      </w:r>
    </w:p>
    <w:p w:rsidR="00D814DB" w:rsidRPr="001E5D02" w:rsidRDefault="00043248" w:rsidP="00D814DB">
      <w:pPr>
        <w:pStyle w:val="3"/>
        <w:rPr>
          <w:rFonts w:ascii="Microsoft YaHei UI" w:eastAsia="Microsoft YaHei UI" w:hAnsi="Microsoft YaHei UI"/>
        </w:rPr>
      </w:pPr>
      <w:r>
        <w:lastRenderedPageBreak/>
        <w:t>Operations</w:t>
      </w:r>
      <w:r w:rsidR="00B46090">
        <w:t xml:space="preserve"> specification</w:t>
      </w:r>
    </w:p>
    <w:p w:rsidR="00D814DB" w:rsidRDefault="00D814DB" w:rsidP="00D814DB">
      <w:pPr>
        <w:rPr>
          <w:sz w:val="22"/>
        </w:rPr>
      </w:pPr>
      <w:r w:rsidRPr="00D814DB">
        <w:rPr>
          <w:sz w:val="22"/>
        </w:rPr>
        <w:t xml:space="preserve">INSTRUCTIONS: Describe any important software, hardware, or other information technology that you </w:t>
      </w:r>
      <w:r w:rsidR="006900FC">
        <w:rPr>
          <w:sz w:val="22"/>
        </w:rPr>
        <w:t xml:space="preserve">have </w:t>
      </w:r>
      <w:r w:rsidRPr="00D814DB">
        <w:rPr>
          <w:sz w:val="22"/>
        </w:rPr>
        <w:t>use</w:t>
      </w:r>
      <w:r w:rsidR="006900FC">
        <w:rPr>
          <w:sz w:val="22"/>
        </w:rPr>
        <w:t>d</w:t>
      </w:r>
      <w:r w:rsidRPr="00D814DB">
        <w:rPr>
          <w:sz w:val="22"/>
        </w:rPr>
        <w:t xml:space="preserve"> to operate your </w:t>
      </w:r>
      <w:r w:rsidR="00774D0C">
        <w:rPr>
          <w:sz w:val="22"/>
        </w:rPr>
        <w:t>app</w:t>
      </w:r>
      <w:r w:rsidRPr="00D814DB">
        <w:rPr>
          <w:sz w:val="22"/>
        </w:rPr>
        <w:t>. That might include</w:t>
      </w:r>
      <w:r w:rsidR="006900FC" w:rsidRPr="006900FC">
        <w:rPr>
          <w:sz w:val="22"/>
        </w:rPr>
        <w:t xml:space="preserve"> </w:t>
      </w:r>
      <w:r w:rsidR="006900FC" w:rsidRPr="00D814DB">
        <w:rPr>
          <w:sz w:val="22"/>
        </w:rPr>
        <w:t xml:space="preserve">a </w:t>
      </w:r>
      <w:r w:rsidR="006900FC">
        <w:rPr>
          <w:sz w:val="22"/>
        </w:rPr>
        <w:t>register</w:t>
      </w:r>
      <w:r w:rsidR="006900FC" w:rsidRPr="00D814DB">
        <w:rPr>
          <w:sz w:val="22"/>
        </w:rPr>
        <w:t xml:space="preserve"> solution for managing your </w:t>
      </w:r>
      <w:r w:rsidR="006900FC">
        <w:rPr>
          <w:sz w:val="22"/>
        </w:rPr>
        <w:t>users</w:t>
      </w:r>
      <w:r w:rsidR="006900FC" w:rsidRPr="00D814DB">
        <w:rPr>
          <w:sz w:val="22"/>
        </w:rPr>
        <w:t>,</w:t>
      </w:r>
      <w:r w:rsidRPr="00D814DB">
        <w:rPr>
          <w:sz w:val="22"/>
        </w:rPr>
        <w:t xml:space="preserve"> a</w:t>
      </w:r>
      <w:r w:rsidR="006900FC">
        <w:rPr>
          <w:sz w:val="22"/>
        </w:rPr>
        <w:t>n</w:t>
      </w:r>
      <w:r w:rsidRPr="00D814DB">
        <w:rPr>
          <w:sz w:val="22"/>
        </w:rPr>
        <w:t xml:space="preserve"> </w:t>
      </w:r>
      <w:r w:rsidR="006900FC">
        <w:rPr>
          <w:sz w:val="22"/>
        </w:rPr>
        <w:t>achievement</w:t>
      </w:r>
      <w:r w:rsidRPr="00D814DB">
        <w:rPr>
          <w:sz w:val="22"/>
        </w:rPr>
        <w:t xml:space="preserve"> system to</w:t>
      </w:r>
      <w:r w:rsidR="00C11F5E">
        <w:rPr>
          <w:sz w:val="22"/>
        </w:rPr>
        <w:t xml:space="preserve"> a</w:t>
      </w:r>
      <w:r w:rsidR="00C11F5E" w:rsidRPr="00C11F5E">
        <w:rPr>
          <w:sz w:val="22"/>
        </w:rPr>
        <w:t>ttract attention</w:t>
      </w:r>
      <w:r w:rsidRPr="00D814DB">
        <w:rPr>
          <w:sz w:val="22"/>
        </w:rPr>
        <w:t xml:space="preserve">, a </w:t>
      </w:r>
      <w:r w:rsidR="006900FC">
        <w:rPr>
          <w:sz w:val="22"/>
        </w:rPr>
        <w:t xml:space="preserve">notification and feedback service for optimizing your </w:t>
      </w:r>
      <w:r w:rsidR="00774D0C">
        <w:rPr>
          <w:sz w:val="22"/>
        </w:rPr>
        <w:t>app</w:t>
      </w:r>
      <w:r w:rsidR="00B46090" w:rsidRPr="00D814DB">
        <w:rPr>
          <w:sz w:val="22"/>
        </w:rPr>
        <w:t xml:space="preserve">, a </w:t>
      </w:r>
      <w:r w:rsidR="00B46090">
        <w:rPr>
          <w:sz w:val="22"/>
        </w:rPr>
        <w:t>payment service for profit</w:t>
      </w:r>
      <w:r w:rsidRPr="00D814DB">
        <w:rPr>
          <w:sz w:val="22"/>
        </w:rPr>
        <w:t>, and so on.</w:t>
      </w:r>
    </w:p>
    <w:p w:rsidR="00043248" w:rsidRPr="001E5D02" w:rsidRDefault="000B0F07" w:rsidP="00043248">
      <w:pPr>
        <w:pStyle w:val="3"/>
        <w:rPr>
          <w:rFonts w:ascii="Microsoft YaHei UI" w:eastAsia="Microsoft YaHei UI" w:hAnsi="Microsoft YaHei UI"/>
        </w:rPr>
      </w:pPr>
      <w:r>
        <w:rPr>
          <w:sz w:val="22"/>
        </w:rPr>
        <w:br w:type="page"/>
      </w:r>
      <w:r w:rsidR="00B86155" w:rsidRPr="000B0F07">
        <w:rPr>
          <w:sz w:val="22"/>
        </w:rPr>
        <w:lastRenderedPageBreak/>
        <w:t xml:space="preserve"> </w:t>
      </w:r>
      <w:r w:rsidR="00043248">
        <w:t>extensions</w:t>
      </w:r>
    </w:p>
    <w:p w:rsidR="00043248" w:rsidRPr="00043248" w:rsidRDefault="00B16D6C" w:rsidP="00043248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t>App</w:t>
      </w:r>
      <w:r w:rsidR="00043248" w:rsidRPr="00043248">
        <w:rPr>
          <w:b/>
          <w:sz w:val="24"/>
          <w:szCs w:val="24"/>
        </w:rPr>
        <w:t xml:space="preserve"> Distribution </w:t>
      </w:r>
    </w:p>
    <w:p w:rsidR="00043248" w:rsidRDefault="00043248" w:rsidP="00043248">
      <w:pPr>
        <w:rPr>
          <w:sz w:val="22"/>
        </w:rPr>
      </w:pPr>
      <w:r w:rsidRPr="00D814DB">
        <w:rPr>
          <w:sz w:val="22"/>
        </w:rPr>
        <w:t>INSTRUCTIONS:</w:t>
      </w:r>
      <w:r>
        <w:rPr>
          <w:sz w:val="22"/>
        </w:rPr>
        <w:t xml:space="preserve"> </w:t>
      </w:r>
      <w:r w:rsidRPr="00043248">
        <w:rPr>
          <w:sz w:val="22"/>
        </w:rPr>
        <w:t xml:space="preserve">The </w:t>
      </w:r>
      <w:r w:rsidR="00B16D6C">
        <w:rPr>
          <w:sz w:val="22"/>
        </w:rPr>
        <w:t>app</w:t>
      </w:r>
      <w:r w:rsidRPr="00043248">
        <w:rPr>
          <w:sz w:val="22"/>
        </w:rPr>
        <w:t xml:space="preserve"> is </w:t>
      </w:r>
      <w:r>
        <w:rPr>
          <w:sz w:val="22"/>
        </w:rPr>
        <w:t>supposed to be</w:t>
      </w:r>
      <w:r w:rsidRPr="00043248">
        <w:rPr>
          <w:sz w:val="22"/>
        </w:rPr>
        <w:t xml:space="preserve"> an installable and usable mobile app including necessary interaction with its backend service.</w:t>
      </w:r>
      <w:r>
        <w:rPr>
          <w:sz w:val="22"/>
        </w:rPr>
        <w:t xml:space="preserve"> Provide the </w:t>
      </w:r>
      <w:r w:rsidR="007963C1">
        <w:rPr>
          <w:sz w:val="22"/>
        </w:rPr>
        <w:t>following URL</w:t>
      </w:r>
      <w:r>
        <w:rPr>
          <w:sz w:val="22"/>
        </w:rPr>
        <w:t>:</w:t>
      </w:r>
    </w:p>
    <w:p w:rsidR="00043248" w:rsidRDefault="00043248" w:rsidP="00043248">
      <w:pPr>
        <w:rPr>
          <w:sz w:val="22"/>
        </w:rPr>
      </w:pPr>
    </w:p>
    <w:p w:rsidR="00B044CF" w:rsidRDefault="00B044CF" w:rsidP="00B044CF">
      <w:pPr>
        <w:rPr>
          <w:sz w:val="22"/>
        </w:rPr>
      </w:pPr>
      <w:r w:rsidRPr="00B044CF">
        <w:rPr>
          <w:sz w:val="22"/>
        </w:rPr>
        <w:t>- The source</w:t>
      </w:r>
      <w:r w:rsidR="00043248">
        <w:rPr>
          <w:sz w:val="22"/>
        </w:rPr>
        <w:t xml:space="preserve"> </w:t>
      </w:r>
      <w:r w:rsidRPr="00B044CF">
        <w:rPr>
          <w:sz w:val="22"/>
        </w:rPr>
        <w:t>code URL: it may be github.com link, coding.net link, or other available link.</w:t>
      </w:r>
    </w:p>
    <w:p w:rsidR="00043248" w:rsidRDefault="00043248" w:rsidP="00B044CF">
      <w:pPr>
        <w:rPr>
          <w:sz w:val="22"/>
        </w:rPr>
      </w:pPr>
    </w:p>
    <w:p w:rsidR="00043248" w:rsidRPr="00B044CF" w:rsidRDefault="00043248" w:rsidP="00B044CF">
      <w:pPr>
        <w:rPr>
          <w:sz w:val="22"/>
        </w:rPr>
      </w:pPr>
    </w:p>
    <w:p w:rsidR="00B044CF" w:rsidRDefault="00B044CF" w:rsidP="00B044CF">
      <w:pPr>
        <w:rPr>
          <w:sz w:val="22"/>
        </w:rPr>
      </w:pPr>
      <w:r w:rsidRPr="00B044CF">
        <w:rPr>
          <w:sz w:val="22"/>
        </w:rPr>
        <w:t xml:space="preserve">- The </w:t>
      </w:r>
      <w:r w:rsidR="00043248">
        <w:rPr>
          <w:sz w:val="22"/>
        </w:rPr>
        <w:t xml:space="preserve">released </w:t>
      </w:r>
      <w:r w:rsidRPr="00B044CF">
        <w:rPr>
          <w:sz w:val="22"/>
        </w:rPr>
        <w:t xml:space="preserve">app URL: it may be </w:t>
      </w:r>
      <w:r w:rsidR="00043248" w:rsidRPr="00B044CF">
        <w:rPr>
          <w:sz w:val="22"/>
        </w:rPr>
        <w:t xml:space="preserve">Android </w:t>
      </w:r>
      <w:r w:rsidR="00F01758">
        <w:rPr>
          <w:sz w:val="22"/>
        </w:rPr>
        <w:t xml:space="preserve">online </w:t>
      </w:r>
      <w:r w:rsidR="00043248" w:rsidRPr="00B044CF">
        <w:rPr>
          <w:sz w:val="22"/>
        </w:rPr>
        <w:t xml:space="preserve">store link, </w:t>
      </w:r>
      <w:r w:rsidRPr="00B044CF">
        <w:rPr>
          <w:sz w:val="22"/>
        </w:rPr>
        <w:t>Apple</w:t>
      </w:r>
      <w:r w:rsidR="00F01758">
        <w:rPr>
          <w:sz w:val="22"/>
        </w:rPr>
        <w:t xml:space="preserve"> online</w:t>
      </w:r>
      <w:r w:rsidRPr="00B044CF">
        <w:rPr>
          <w:sz w:val="22"/>
        </w:rPr>
        <w:t xml:space="preserve"> store link, or other available link.</w:t>
      </w:r>
    </w:p>
    <w:p w:rsidR="00043248" w:rsidRDefault="00043248" w:rsidP="00B044CF">
      <w:pPr>
        <w:rPr>
          <w:sz w:val="22"/>
        </w:rPr>
      </w:pPr>
    </w:p>
    <w:p w:rsidR="00043248" w:rsidRDefault="00043248" w:rsidP="00B044CF">
      <w:pPr>
        <w:rPr>
          <w:sz w:val="22"/>
        </w:rPr>
      </w:pPr>
    </w:p>
    <w:p w:rsidR="00615676" w:rsidRDefault="00615676" w:rsidP="00615676">
      <w:pPr>
        <w:rPr>
          <w:sz w:val="22"/>
        </w:rPr>
      </w:pPr>
      <w:r w:rsidRPr="00B044CF">
        <w:rPr>
          <w:sz w:val="22"/>
        </w:rPr>
        <w:t xml:space="preserve">- The </w:t>
      </w:r>
      <w:r w:rsidR="00B16D6C">
        <w:rPr>
          <w:sz w:val="22"/>
        </w:rPr>
        <w:t>app operation</w:t>
      </w:r>
      <w:r>
        <w:rPr>
          <w:sz w:val="22"/>
        </w:rPr>
        <w:t xml:space="preserve"> video</w:t>
      </w:r>
      <w:r w:rsidR="002A44D2">
        <w:rPr>
          <w:sz w:val="22"/>
        </w:rPr>
        <w:t xml:space="preserve"> (&lt;1 minute)</w:t>
      </w:r>
      <w:r>
        <w:rPr>
          <w:sz w:val="22"/>
        </w:rPr>
        <w:t xml:space="preserve"> </w:t>
      </w:r>
      <w:r w:rsidRPr="00B044CF">
        <w:rPr>
          <w:sz w:val="22"/>
        </w:rPr>
        <w:t xml:space="preserve">URL: it may be </w:t>
      </w:r>
      <w:r>
        <w:rPr>
          <w:sz w:val="22"/>
        </w:rPr>
        <w:t>.mp4</w:t>
      </w:r>
      <w:r w:rsidRPr="00B044CF">
        <w:rPr>
          <w:sz w:val="22"/>
        </w:rPr>
        <w:t xml:space="preserve">, </w:t>
      </w:r>
      <w:r>
        <w:rPr>
          <w:sz w:val="22"/>
        </w:rPr>
        <w:t>.mov</w:t>
      </w:r>
      <w:r w:rsidRPr="00B044CF">
        <w:rPr>
          <w:sz w:val="22"/>
        </w:rPr>
        <w:t xml:space="preserve">, or </w:t>
      </w:r>
      <w:proofErr w:type="gramStart"/>
      <w:r w:rsidRPr="00B044CF">
        <w:rPr>
          <w:sz w:val="22"/>
        </w:rPr>
        <w:t>other</w:t>
      </w:r>
      <w:proofErr w:type="gramEnd"/>
      <w:r w:rsidRPr="00B044CF">
        <w:rPr>
          <w:sz w:val="22"/>
        </w:rPr>
        <w:t xml:space="preserve"> available </w:t>
      </w:r>
      <w:r>
        <w:rPr>
          <w:sz w:val="22"/>
        </w:rPr>
        <w:t>video format</w:t>
      </w:r>
      <w:r w:rsidRPr="00B044CF">
        <w:rPr>
          <w:sz w:val="22"/>
        </w:rPr>
        <w:t>.</w:t>
      </w:r>
    </w:p>
    <w:p w:rsidR="00043248" w:rsidRPr="00615676" w:rsidRDefault="00043248" w:rsidP="00B044CF">
      <w:pPr>
        <w:rPr>
          <w:sz w:val="22"/>
        </w:rPr>
      </w:pPr>
    </w:p>
    <w:p w:rsidR="00043248" w:rsidRPr="00265BE4" w:rsidRDefault="00043248" w:rsidP="00043248">
      <w:pPr>
        <w:pStyle w:val="af1"/>
        <w:rPr>
          <w:b/>
          <w:sz w:val="24"/>
          <w:szCs w:val="24"/>
        </w:rPr>
      </w:pPr>
      <w:r w:rsidRPr="00B044CF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onclusion a</w:t>
      </w:r>
      <w:r w:rsidR="00AD2831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d Expectations</w:t>
      </w:r>
    </w:p>
    <w:p w:rsidR="00043248" w:rsidRDefault="00043248" w:rsidP="00043248">
      <w:pPr>
        <w:rPr>
          <w:sz w:val="22"/>
        </w:rPr>
      </w:pPr>
      <w:r w:rsidRPr="00D814DB">
        <w:rPr>
          <w:sz w:val="22"/>
        </w:rPr>
        <w:t xml:space="preserve">INSTRUCTIONS: </w:t>
      </w:r>
      <w:r w:rsidRPr="00B044CF">
        <w:rPr>
          <w:sz w:val="22"/>
        </w:rPr>
        <w:t>Summarize your project and give future expectations</w:t>
      </w:r>
      <w:r>
        <w:rPr>
          <w:sz w:val="22"/>
        </w:rPr>
        <w:t xml:space="preserve"> about yourself and this course.</w:t>
      </w:r>
    </w:p>
    <w:p w:rsidR="00043248" w:rsidRPr="00B044CF" w:rsidRDefault="00043248" w:rsidP="00043248">
      <w:pPr>
        <w:rPr>
          <w:sz w:val="22"/>
        </w:rPr>
      </w:pPr>
    </w:p>
    <w:p w:rsidR="00043248" w:rsidRDefault="00043248" w:rsidP="00043248">
      <w:pPr>
        <w:rPr>
          <w:sz w:val="22"/>
        </w:rPr>
      </w:pPr>
    </w:p>
    <w:p w:rsidR="00D02560" w:rsidRDefault="00D02560">
      <w:pPr>
        <w:rPr>
          <w:rFonts w:asciiTheme="majorHAnsi" w:eastAsiaTheme="majorEastAsia" w:hAnsiTheme="majorHAnsi" w:cstheme="majorBidi"/>
          <w:caps/>
          <w:sz w:val="32"/>
          <w:szCs w:val="24"/>
        </w:rPr>
      </w:pPr>
      <w:r>
        <w:rPr>
          <w:rFonts w:asciiTheme="majorHAnsi" w:eastAsiaTheme="majorEastAsia" w:hAnsiTheme="majorHAnsi" w:cstheme="majorBidi"/>
          <w:caps/>
          <w:sz w:val="32"/>
          <w:szCs w:val="24"/>
        </w:rPr>
        <w:br w:type="page"/>
      </w:r>
    </w:p>
    <w:p w:rsidR="00D02560" w:rsidRPr="001E5D02" w:rsidRDefault="00D02560" w:rsidP="00D02560">
      <w:pPr>
        <w:pStyle w:val="3"/>
        <w:rPr>
          <w:rFonts w:ascii="Microsoft YaHei UI" w:eastAsia="Microsoft YaHei UI" w:hAnsi="Microsoft YaHei UI"/>
        </w:rPr>
      </w:pPr>
      <w:r>
        <w:lastRenderedPageBreak/>
        <w:t>appendix</w:t>
      </w:r>
    </w:p>
    <w:p w:rsidR="00D02560" w:rsidRPr="00DC29A7" w:rsidRDefault="00D02560" w:rsidP="00D02560">
      <w:pPr>
        <w:pStyle w:val="af1"/>
        <w:rPr>
          <w:b/>
          <w:sz w:val="24"/>
          <w:szCs w:val="24"/>
        </w:rPr>
      </w:pPr>
      <w:r>
        <w:rPr>
          <w:b/>
          <w:sz w:val="24"/>
          <w:szCs w:val="24"/>
        </w:rPr>
        <w:t>Note:</w:t>
      </w:r>
    </w:p>
    <w:p w:rsidR="00D02560" w:rsidRPr="00D02560" w:rsidRDefault="00D02560" w:rsidP="00D02560">
      <w:pPr>
        <w:rPr>
          <w:sz w:val="22"/>
        </w:rPr>
      </w:pPr>
      <w:r w:rsidRPr="00D02560">
        <w:rPr>
          <w:sz w:val="22"/>
        </w:rPr>
        <w:t>1. This report should be a Microsoft Word or PDF document</w:t>
      </w:r>
      <w:r w:rsidRPr="00644ED0">
        <w:rPr>
          <w:b/>
          <w:sz w:val="22"/>
          <w:u w:val="single"/>
        </w:rPr>
        <w:t xml:space="preserve"> no more than 12 pages</w:t>
      </w:r>
      <w:r w:rsidRPr="00D02560">
        <w:rPr>
          <w:sz w:val="22"/>
        </w:rPr>
        <w:t xml:space="preserve">.   </w:t>
      </w:r>
    </w:p>
    <w:p w:rsidR="00D02560" w:rsidRPr="00D02560" w:rsidRDefault="00D02560" w:rsidP="00D02560">
      <w:pPr>
        <w:rPr>
          <w:sz w:val="22"/>
        </w:rPr>
      </w:pPr>
      <w:r w:rsidRPr="00D02560">
        <w:rPr>
          <w:sz w:val="22"/>
        </w:rPr>
        <w:t xml:space="preserve">2. </w:t>
      </w:r>
      <w:r>
        <w:rPr>
          <w:sz w:val="22"/>
        </w:rPr>
        <w:t>Each</w:t>
      </w:r>
      <w:r w:rsidRPr="00D02560">
        <w:rPr>
          <w:sz w:val="22"/>
        </w:rPr>
        <w:t xml:space="preserve"> student</w:t>
      </w:r>
      <w:r>
        <w:rPr>
          <w:sz w:val="22"/>
        </w:rPr>
        <w:t xml:space="preserve"> should submit an individual report</w:t>
      </w:r>
      <w:r w:rsidR="00644ED0">
        <w:rPr>
          <w:sz w:val="22"/>
        </w:rPr>
        <w:t xml:space="preserve"> to </w:t>
      </w:r>
      <w:r w:rsidR="00644ED0" w:rsidRPr="00644ED0">
        <w:rPr>
          <w:b/>
          <w:sz w:val="22"/>
          <w:u w:val="single"/>
        </w:rPr>
        <w:t>18720429@qq.com</w:t>
      </w:r>
      <w:r w:rsidR="00644ED0">
        <w:rPr>
          <w:sz w:val="22"/>
        </w:rPr>
        <w:t xml:space="preserve"> named “</w:t>
      </w:r>
      <w:r w:rsidR="00644ED0" w:rsidRPr="00644ED0">
        <w:rPr>
          <w:b/>
          <w:sz w:val="22"/>
          <w:u w:val="single"/>
        </w:rPr>
        <w:t>studentID</w:t>
      </w:r>
      <w:r w:rsidR="00644ED0">
        <w:rPr>
          <w:b/>
          <w:sz w:val="22"/>
          <w:u w:val="single"/>
        </w:rPr>
        <w:t>-</w:t>
      </w:r>
      <w:r w:rsidR="00644ED0" w:rsidRPr="00644ED0">
        <w:rPr>
          <w:b/>
          <w:sz w:val="22"/>
          <w:u w:val="single"/>
        </w:rPr>
        <w:t>Name.doc/.pdf</w:t>
      </w:r>
      <w:r w:rsidR="00644ED0">
        <w:rPr>
          <w:sz w:val="22"/>
        </w:rPr>
        <w:t>”</w:t>
      </w:r>
      <w:r w:rsidRPr="00644ED0">
        <w:rPr>
          <w:b/>
          <w:sz w:val="22"/>
          <w:u w:val="single"/>
        </w:rPr>
        <w:t>.</w:t>
      </w:r>
      <w:r w:rsidRPr="00D02560">
        <w:rPr>
          <w:sz w:val="22"/>
        </w:rPr>
        <w:t xml:space="preserve"> </w:t>
      </w:r>
    </w:p>
    <w:p w:rsidR="00B044CF" w:rsidRDefault="00D02560" w:rsidP="00D02560">
      <w:pPr>
        <w:rPr>
          <w:sz w:val="22"/>
        </w:rPr>
      </w:pPr>
      <w:r w:rsidRPr="00D02560">
        <w:rPr>
          <w:sz w:val="22"/>
        </w:rPr>
        <w:t xml:space="preserve">3. </w:t>
      </w:r>
      <w:r w:rsidR="0002647A">
        <w:rPr>
          <w:sz w:val="22"/>
        </w:rPr>
        <w:t xml:space="preserve">If your </w:t>
      </w:r>
      <w:r w:rsidR="00B16D6C">
        <w:rPr>
          <w:sz w:val="22"/>
        </w:rPr>
        <w:t>app</w:t>
      </w:r>
      <w:r w:rsidRPr="00D02560">
        <w:rPr>
          <w:sz w:val="22"/>
        </w:rPr>
        <w:t xml:space="preserve"> has been </w:t>
      </w:r>
      <w:r w:rsidR="00FD2F63">
        <w:rPr>
          <w:rFonts w:hint="eastAsia"/>
          <w:sz w:val="22"/>
        </w:rPr>
        <w:t>publis</w:t>
      </w:r>
      <w:r w:rsidR="00FD2F63">
        <w:rPr>
          <w:sz w:val="22"/>
        </w:rPr>
        <w:t>hed online</w:t>
      </w:r>
      <w:r w:rsidR="0002647A">
        <w:rPr>
          <w:sz w:val="22"/>
        </w:rPr>
        <w:t>, it will be</w:t>
      </w:r>
      <w:r w:rsidRPr="00D02560">
        <w:rPr>
          <w:sz w:val="22"/>
        </w:rPr>
        <w:t xml:space="preserve"> appreciated </w:t>
      </w:r>
      <w:r>
        <w:rPr>
          <w:sz w:val="22"/>
        </w:rPr>
        <w:t>and may</w:t>
      </w:r>
      <w:r w:rsidRPr="00D02560">
        <w:rPr>
          <w:sz w:val="22"/>
        </w:rPr>
        <w:t xml:space="preserve"> get higher </w:t>
      </w:r>
      <w:r w:rsidR="00B16D6C">
        <w:rPr>
          <w:sz w:val="22"/>
        </w:rPr>
        <w:t>rank</w:t>
      </w:r>
      <w:r w:rsidRPr="00D02560">
        <w:rPr>
          <w:sz w:val="22"/>
        </w:rPr>
        <w:t>.</w:t>
      </w:r>
    </w:p>
    <w:p w:rsidR="00DC29A7" w:rsidRDefault="00DC29A7" w:rsidP="00D02560">
      <w:pPr>
        <w:rPr>
          <w:sz w:val="22"/>
        </w:rPr>
      </w:pPr>
    </w:p>
    <w:p w:rsidR="00DC29A7" w:rsidRPr="00DC29A7" w:rsidRDefault="00DC29A7" w:rsidP="007050E9">
      <w:pPr>
        <w:rPr>
          <w:rFonts w:asciiTheme="majorHAnsi" w:eastAsiaTheme="majorEastAsia" w:hAnsiTheme="majorHAnsi" w:cstheme="majorBidi" w:hint="eastAsia"/>
          <w:caps/>
          <w:sz w:val="24"/>
          <w:szCs w:val="24"/>
        </w:rPr>
      </w:pPr>
    </w:p>
    <w:sectPr w:rsidR="00DC29A7" w:rsidRPr="00DC29A7" w:rsidSect="00A302C2"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0CAE" w:rsidRDefault="007A0CAE" w:rsidP="00713050">
      <w:pPr>
        <w:spacing w:line="240" w:lineRule="auto"/>
      </w:pPr>
      <w:r>
        <w:separator/>
      </w:r>
    </w:p>
  </w:endnote>
  <w:endnote w:type="continuationSeparator" w:id="0">
    <w:p w:rsidR="007A0CAE" w:rsidRDefault="007A0CA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0579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9"/>
          <w:rPr>
            <w:noProof/>
          </w:rPr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44ED0">
          <w:rPr>
            <w:noProof/>
            <w:lang w:val="zh-CN" w:bidi="zh-CN"/>
          </w:rPr>
          <w:t>6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A78" w:rsidRDefault="00211A78">
    <w:pPr>
      <w:pStyle w:val="a9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0CAE" w:rsidRDefault="007A0CAE" w:rsidP="00713050">
      <w:pPr>
        <w:spacing w:line="240" w:lineRule="auto"/>
      </w:pPr>
      <w:r>
        <w:separator/>
      </w:r>
    </w:p>
  </w:footnote>
  <w:footnote w:type="continuationSeparator" w:id="0">
    <w:p w:rsidR="007A0CAE" w:rsidRDefault="007A0CAE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58BC"/>
    <w:multiLevelType w:val="hybridMultilevel"/>
    <w:tmpl w:val="C616A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BD2B87"/>
    <w:multiLevelType w:val="hybridMultilevel"/>
    <w:tmpl w:val="446C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1D2B59"/>
    <w:multiLevelType w:val="hybridMultilevel"/>
    <w:tmpl w:val="65783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906C6D"/>
    <w:multiLevelType w:val="hybridMultilevel"/>
    <w:tmpl w:val="ACFE1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1F"/>
    <w:rsid w:val="00022E2F"/>
    <w:rsid w:val="0002647A"/>
    <w:rsid w:val="000353A6"/>
    <w:rsid w:val="00043248"/>
    <w:rsid w:val="0006772E"/>
    <w:rsid w:val="000B0C2C"/>
    <w:rsid w:val="000B0F07"/>
    <w:rsid w:val="000C10A4"/>
    <w:rsid w:val="000F629A"/>
    <w:rsid w:val="0011675E"/>
    <w:rsid w:val="00125981"/>
    <w:rsid w:val="00125AB1"/>
    <w:rsid w:val="00127462"/>
    <w:rsid w:val="00151C62"/>
    <w:rsid w:val="001742CE"/>
    <w:rsid w:val="00184BAC"/>
    <w:rsid w:val="001B403A"/>
    <w:rsid w:val="001B4232"/>
    <w:rsid w:val="001E5D02"/>
    <w:rsid w:val="00211A78"/>
    <w:rsid w:val="00217980"/>
    <w:rsid w:val="00236E19"/>
    <w:rsid w:val="00247A2D"/>
    <w:rsid w:val="00265BE4"/>
    <w:rsid w:val="00266B51"/>
    <w:rsid w:val="00271662"/>
    <w:rsid w:val="002726E8"/>
    <w:rsid w:val="0027404F"/>
    <w:rsid w:val="00284544"/>
    <w:rsid w:val="00287B61"/>
    <w:rsid w:val="0029238A"/>
    <w:rsid w:val="00293B83"/>
    <w:rsid w:val="002971F2"/>
    <w:rsid w:val="002A44D2"/>
    <w:rsid w:val="002B091C"/>
    <w:rsid w:val="002B6072"/>
    <w:rsid w:val="002C2CDD"/>
    <w:rsid w:val="002D45C6"/>
    <w:rsid w:val="002E5178"/>
    <w:rsid w:val="002F6BD4"/>
    <w:rsid w:val="00312230"/>
    <w:rsid w:val="00313E86"/>
    <w:rsid w:val="00314768"/>
    <w:rsid w:val="0032087C"/>
    <w:rsid w:val="0034735D"/>
    <w:rsid w:val="00364079"/>
    <w:rsid w:val="003674F9"/>
    <w:rsid w:val="00375460"/>
    <w:rsid w:val="003E2B21"/>
    <w:rsid w:val="003E6E71"/>
    <w:rsid w:val="004077FB"/>
    <w:rsid w:val="00417D88"/>
    <w:rsid w:val="00424DD9"/>
    <w:rsid w:val="00443F85"/>
    <w:rsid w:val="00463329"/>
    <w:rsid w:val="004717C5"/>
    <w:rsid w:val="004B63F0"/>
    <w:rsid w:val="004D7F4E"/>
    <w:rsid w:val="004F44C5"/>
    <w:rsid w:val="005354D7"/>
    <w:rsid w:val="00543DB7"/>
    <w:rsid w:val="00551FF2"/>
    <w:rsid w:val="00571E61"/>
    <w:rsid w:val="00591A55"/>
    <w:rsid w:val="005A530F"/>
    <w:rsid w:val="005B3336"/>
    <w:rsid w:val="005E24B3"/>
    <w:rsid w:val="005E3EED"/>
    <w:rsid w:val="005E483D"/>
    <w:rsid w:val="0061325E"/>
    <w:rsid w:val="00615676"/>
    <w:rsid w:val="00641630"/>
    <w:rsid w:val="00644ED0"/>
    <w:rsid w:val="006658C4"/>
    <w:rsid w:val="00684391"/>
    <w:rsid w:val="00684488"/>
    <w:rsid w:val="0068484A"/>
    <w:rsid w:val="006900FC"/>
    <w:rsid w:val="006A3CE7"/>
    <w:rsid w:val="006C4C50"/>
    <w:rsid w:val="006E1DC7"/>
    <w:rsid w:val="007050E9"/>
    <w:rsid w:val="00713050"/>
    <w:rsid w:val="007211A0"/>
    <w:rsid w:val="00746F7F"/>
    <w:rsid w:val="007623E5"/>
    <w:rsid w:val="00774D0C"/>
    <w:rsid w:val="007963C1"/>
    <w:rsid w:val="007A0CAE"/>
    <w:rsid w:val="007C16C5"/>
    <w:rsid w:val="007C7C1A"/>
    <w:rsid w:val="007E1636"/>
    <w:rsid w:val="007E4544"/>
    <w:rsid w:val="00811117"/>
    <w:rsid w:val="00854AC4"/>
    <w:rsid w:val="00864D4A"/>
    <w:rsid w:val="008A1907"/>
    <w:rsid w:val="008B451F"/>
    <w:rsid w:val="008B48A6"/>
    <w:rsid w:val="008C44E9"/>
    <w:rsid w:val="008E5837"/>
    <w:rsid w:val="00916E53"/>
    <w:rsid w:val="00955923"/>
    <w:rsid w:val="009D10EC"/>
    <w:rsid w:val="009D6855"/>
    <w:rsid w:val="009E1761"/>
    <w:rsid w:val="009F75B3"/>
    <w:rsid w:val="00A302C2"/>
    <w:rsid w:val="00A42540"/>
    <w:rsid w:val="00A56216"/>
    <w:rsid w:val="00AA7185"/>
    <w:rsid w:val="00AB775B"/>
    <w:rsid w:val="00AB7E47"/>
    <w:rsid w:val="00AD22CE"/>
    <w:rsid w:val="00AD2831"/>
    <w:rsid w:val="00B044CF"/>
    <w:rsid w:val="00B16D6C"/>
    <w:rsid w:val="00B41646"/>
    <w:rsid w:val="00B46090"/>
    <w:rsid w:val="00B51B92"/>
    <w:rsid w:val="00B56E1F"/>
    <w:rsid w:val="00B60A88"/>
    <w:rsid w:val="00B62526"/>
    <w:rsid w:val="00B66BFE"/>
    <w:rsid w:val="00B86155"/>
    <w:rsid w:val="00BC6AB1"/>
    <w:rsid w:val="00C05502"/>
    <w:rsid w:val="00C07C15"/>
    <w:rsid w:val="00C11F5E"/>
    <w:rsid w:val="00C2098A"/>
    <w:rsid w:val="00C23E8A"/>
    <w:rsid w:val="00C339AF"/>
    <w:rsid w:val="00C33F53"/>
    <w:rsid w:val="00C57D37"/>
    <w:rsid w:val="00C7741E"/>
    <w:rsid w:val="00C77A21"/>
    <w:rsid w:val="00CA3DF1"/>
    <w:rsid w:val="00CA4581"/>
    <w:rsid w:val="00CE18D5"/>
    <w:rsid w:val="00D02560"/>
    <w:rsid w:val="00D814DB"/>
    <w:rsid w:val="00D87154"/>
    <w:rsid w:val="00DC0ACA"/>
    <w:rsid w:val="00DC29A7"/>
    <w:rsid w:val="00DE481F"/>
    <w:rsid w:val="00E22E87"/>
    <w:rsid w:val="00E447C2"/>
    <w:rsid w:val="00E61AF7"/>
    <w:rsid w:val="00E96C92"/>
    <w:rsid w:val="00F01758"/>
    <w:rsid w:val="00F136B3"/>
    <w:rsid w:val="00F207C0"/>
    <w:rsid w:val="00F20AE5"/>
    <w:rsid w:val="00F30A68"/>
    <w:rsid w:val="00F313DE"/>
    <w:rsid w:val="00F328B4"/>
    <w:rsid w:val="00F56B02"/>
    <w:rsid w:val="00F645C7"/>
    <w:rsid w:val="00F847BF"/>
    <w:rsid w:val="00F87ECA"/>
    <w:rsid w:val="00F9000F"/>
    <w:rsid w:val="00FD2F6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5B8F"/>
  <w15:chartTrackingRefBased/>
  <w15:docId w15:val="{2EF0FB8F-6F40-4B7D-87FA-A1F87A0B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3E5"/>
  </w:style>
  <w:style w:type="paragraph" w:styleId="1">
    <w:name w:val="heading 1"/>
    <w:basedOn w:val="a"/>
    <w:link w:val="10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127462"/>
    <w:pPr>
      <w:keepNext/>
      <w:keepLines/>
      <w:pBdr>
        <w:bottom w:val="single" w:sz="48" w:space="1" w:color="EA4E4E" w:themeColor="accent1"/>
      </w:pBdr>
      <w:spacing w:before="56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标题 3 字符"/>
    <w:basedOn w:val="a0"/>
    <w:link w:val="3"/>
    <w:uiPriority w:val="9"/>
    <w:rsid w:val="00127462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标题 4 字符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1C62"/>
    <w:pPr>
      <w:spacing w:line="240" w:lineRule="auto"/>
    </w:pPr>
  </w:style>
  <w:style w:type="paragraph" w:customStyle="1" w:styleId="a8">
    <w:name w:val="姓名缩写"/>
    <w:basedOn w:val="a"/>
    <w:next w:val="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页眉 字符"/>
    <w:basedOn w:val="a0"/>
    <w:link w:val="a6"/>
    <w:uiPriority w:val="99"/>
    <w:rsid w:val="00151C62"/>
  </w:style>
  <w:style w:type="paragraph" w:styleId="a9">
    <w:name w:val="footer"/>
    <w:basedOn w:val="a"/>
    <w:link w:val="aa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a">
    <w:name w:val="页脚 字符"/>
    <w:basedOn w:val="a0"/>
    <w:link w:val="a9"/>
    <w:uiPriority w:val="99"/>
    <w:rsid w:val="00151C62"/>
    <w:rPr>
      <w:rFonts w:asciiTheme="majorHAnsi" w:hAnsiTheme="majorHAnsi"/>
      <w:caps/>
    </w:rPr>
  </w:style>
  <w:style w:type="paragraph" w:styleId="ab">
    <w:name w:val="Salutation"/>
    <w:basedOn w:val="a"/>
    <w:next w:val="a"/>
    <w:link w:val="ac"/>
    <w:uiPriority w:val="12"/>
    <w:qFormat/>
    <w:rsid w:val="00AD22CE"/>
  </w:style>
  <w:style w:type="character" w:customStyle="1" w:styleId="ac">
    <w:name w:val="称呼 字符"/>
    <w:basedOn w:val="a0"/>
    <w:link w:val="ab"/>
    <w:uiPriority w:val="12"/>
    <w:rsid w:val="00AD22CE"/>
  </w:style>
  <w:style w:type="paragraph" w:styleId="ad">
    <w:name w:val="Closing"/>
    <w:basedOn w:val="a"/>
    <w:next w:val="ae"/>
    <w:link w:val="af"/>
    <w:uiPriority w:val="13"/>
    <w:qFormat/>
    <w:rsid w:val="00AD22CE"/>
    <w:pPr>
      <w:spacing w:before="360"/>
      <w:contextualSpacing/>
    </w:pPr>
  </w:style>
  <w:style w:type="character" w:customStyle="1" w:styleId="af">
    <w:name w:val="结束语 字符"/>
    <w:basedOn w:val="a0"/>
    <w:link w:val="ad"/>
    <w:uiPriority w:val="13"/>
    <w:rsid w:val="00AD22CE"/>
  </w:style>
  <w:style w:type="paragraph" w:styleId="ae">
    <w:name w:val="Signature"/>
    <w:basedOn w:val="a"/>
    <w:next w:val="a"/>
    <w:link w:val="af0"/>
    <w:uiPriority w:val="14"/>
    <w:qFormat/>
    <w:rsid w:val="00AD22CE"/>
    <w:pPr>
      <w:spacing w:after="200" w:line="240" w:lineRule="auto"/>
    </w:pPr>
  </w:style>
  <w:style w:type="character" w:customStyle="1" w:styleId="af0">
    <w:name w:val="签名 字符"/>
    <w:basedOn w:val="a0"/>
    <w:link w:val="ae"/>
    <w:uiPriority w:val="14"/>
    <w:rsid w:val="007623E5"/>
  </w:style>
  <w:style w:type="paragraph" w:styleId="af1">
    <w:name w:val="Date"/>
    <w:basedOn w:val="a"/>
    <w:next w:val="a"/>
    <w:link w:val="af2"/>
    <w:uiPriority w:val="11"/>
    <w:qFormat/>
    <w:rsid w:val="00AD22CE"/>
    <w:pPr>
      <w:spacing w:before="780" w:after="200"/>
    </w:pPr>
  </w:style>
  <w:style w:type="character" w:customStyle="1" w:styleId="af2">
    <w:name w:val="日期 字符"/>
    <w:basedOn w:val="a0"/>
    <w:link w:val="af1"/>
    <w:uiPriority w:val="11"/>
    <w:rsid w:val="00AD22CE"/>
  </w:style>
  <w:style w:type="character" w:customStyle="1" w:styleId="80">
    <w:name w:val="标题 8 字符"/>
    <w:basedOn w:val="a0"/>
    <w:link w:val="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Title"/>
    <w:basedOn w:val="a"/>
    <w:next w:val="a"/>
    <w:link w:val="af4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4">
    <w:name w:val="标题 字符"/>
    <w:basedOn w:val="a0"/>
    <w:link w:val="af3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semiHidden/>
    <w:unhideWhenUsed/>
    <w:qFormat/>
    <w:rsid w:val="00F9000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f6">
    <w:name w:val="副标题 字符"/>
    <w:basedOn w:val="a0"/>
    <w:link w:val="af5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af7">
    <w:name w:val="List Paragraph"/>
    <w:basedOn w:val="a"/>
    <w:uiPriority w:val="34"/>
    <w:unhideWhenUsed/>
    <w:qFormat/>
    <w:rsid w:val="00AB775B"/>
    <w:pPr>
      <w:ind w:firstLineChars="200" w:firstLine="420"/>
    </w:pPr>
  </w:style>
  <w:style w:type="paragraph" w:styleId="af8">
    <w:name w:val="Balloon Text"/>
    <w:basedOn w:val="a"/>
    <w:link w:val="af9"/>
    <w:uiPriority w:val="99"/>
    <w:semiHidden/>
    <w:unhideWhenUsed/>
    <w:rsid w:val="00AB7E47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AB7E47"/>
    <w:rPr>
      <w:sz w:val="18"/>
      <w:szCs w:val="18"/>
    </w:rPr>
  </w:style>
  <w:style w:type="character" w:styleId="afa">
    <w:name w:val="Hyperlink"/>
    <w:basedOn w:val="a0"/>
    <w:uiPriority w:val="99"/>
    <w:unhideWhenUsed/>
    <w:rsid w:val="00644ED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705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lotski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934;&#32654;&#27714;&#32844;&#20449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A0CC100B97462B9FB4BE43DAEEE1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8FAB39-6B66-4A26-A0D2-C40F34CDA2D8}"/>
      </w:docPartPr>
      <w:docPartBody>
        <w:p w:rsidR="00334B71" w:rsidRDefault="00B302C9">
          <w:pPr>
            <w:pStyle w:val="C3A0CC100B97462B9FB4BE43DAEEE19A"/>
          </w:pPr>
          <w:r w:rsidRPr="001E5D02">
            <w:rPr>
              <w:rFonts w:ascii="Microsoft YaHei UI" w:eastAsia="Microsoft YaHei UI" w:hAnsi="Microsoft YaHei UI"/>
              <w:b/>
              <w:lang w:val="zh-CN" w:bidi="zh-CN"/>
            </w:rPr>
            <w:t>你的姓名</w:t>
          </w:r>
        </w:p>
      </w:docPartBody>
    </w:docPart>
    <w:docPart>
      <w:docPartPr>
        <w:name w:val="029C800C545E4257979F5E5927E2E5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ABFAE9-CA21-4E2D-89EC-606CDD737E18}"/>
      </w:docPartPr>
      <w:docPartBody>
        <w:p w:rsidR="00334B71" w:rsidRDefault="00B302C9">
          <w:pPr>
            <w:pStyle w:val="029C800C545E4257979F5E5927E2E5FA"/>
          </w:pPr>
          <w:r w:rsidRPr="001E5D02">
            <w:rPr>
              <w:rFonts w:ascii="Microsoft YaHei UI" w:eastAsia="Microsoft YaHei UI" w:hAnsi="Microsoft YaHei UI"/>
              <w:b/>
              <w:lang w:val="zh-CN" w:bidi="zh-CN"/>
            </w:rPr>
            <w:t>职业或行业</w:t>
          </w:r>
        </w:p>
      </w:docPartBody>
    </w:docPart>
    <w:docPart>
      <w:docPartPr>
        <w:name w:val="5686694DD3CD4D138A072A5B9B6FCD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622F5C-CF82-40CB-88E2-3FFD2A6E99B8}"/>
      </w:docPartPr>
      <w:docPartBody>
        <w:p w:rsidR="00334B71" w:rsidRDefault="00B302C9">
          <w:pPr>
            <w:pStyle w:val="5686694DD3CD4D138A072A5B9B6FCD00"/>
          </w:pPr>
          <w:r w:rsidRPr="001E5D02">
            <w:rPr>
              <w:rFonts w:ascii="Microsoft YaHei UI" w:eastAsia="Microsoft YaHei UI" w:hAnsi="Microsoft YaHei UI"/>
              <w:b/>
              <w:lang w:val="zh-CN" w:bidi="zh-CN"/>
            </w:rPr>
            <w:t>收件人姓名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4F"/>
    <w:rsid w:val="00103410"/>
    <w:rsid w:val="00157B74"/>
    <w:rsid w:val="002922AA"/>
    <w:rsid w:val="00334B71"/>
    <w:rsid w:val="00396476"/>
    <w:rsid w:val="005405E4"/>
    <w:rsid w:val="00563C31"/>
    <w:rsid w:val="006E0A9A"/>
    <w:rsid w:val="007E2F36"/>
    <w:rsid w:val="00B302C9"/>
    <w:rsid w:val="00C02722"/>
    <w:rsid w:val="00C86433"/>
    <w:rsid w:val="00CA074F"/>
    <w:rsid w:val="00DC2531"/>
    <w:rsid w:val="00EA2E98"/>
    <w:rsid w:val="00ED3FC0"/>
    <w:rsid w:val="00EF0956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A0CC100B97462B9FB4BE43DAEEE19A">
    <w:name w:val="C3A0CC100B97462B9FB4BE43DAEEE19A"/>
    <w:pPr>
      <w:widowControl w:val="0"/>
      <w:jc w:val="both"/>
    </w:pPr>
  </w:style>
  <w:style w:type="paragraph" w:customStyle="1" w:styleId="029C800C545E4257979F5E5927E2E5FA">
    <w:name w:val="029C800C545E4257979F5E5927E2E5FA"/>
    <w:pPr>
      <w:widowControl w:val="0"/>
      <w:jc w:val="both"/>
    </w:pPr>
  </w:style>
  <w:style w:type="paragraph" w:customStyle="1" w:styleId="5686694DD3CD4D138A072A5B9B6FCD00">
    <w:name w:val="5686694DD3CD4D138A072A5B9B6FCD0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5013-DAFD-47D6-8219-E6352D6A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C:\Users\Administrator\AppData\Roaming\Microsoft\Templates\精美求职信，由 MOO 设计.dotx</Template>
  <TotalTime>407</TotalTime>
  <Pages>7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Summary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Student ID:</dc:subject>
  <dc:creator>full Name:</dc:creator>
  <cp:keywords>YN</cp:keywords>
  <dc:description/>
  <cp:lastModifiedBy>Walkman Neo</cp:lastModifiedBy>
  <cp:revision>45</cp:revision>
  <cp:lastPrinted>2019-03-03T06:42:00Z</cp:lastPrinted>
  <dcterms:created xsi:type="dcterms:W3CDTF">2019-01-01T02:49:00Z</dcterms:created>
  <dcterms:modified xsi:type="dcterms:W3CDTF">2020-10-18T00:45:00Z</dcterms:modified>
</cp:coreProperties>
</file>